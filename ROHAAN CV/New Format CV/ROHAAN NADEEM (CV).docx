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3119"/>
        <w:gridCol w:w="709"/>
        <w:gridCol w:w="4819"/>
        <w:gridCol w:w="1985"/>
      </w:tblGrid>
      <w:tr w:rsidR="00376913" w14:paraId="25E4D4DE" w14:textId="77777777" w:rsidTr="00996864">
        <w:trPr>
          <w:trHeight w:val="1395"/>
        </w:trPr>
        <w:tc>
          <w:tcPr>
            <w:tcW w:w="10632" w:type="dxa"/>
            <w:gridSpan w:val="4"/>
          </w:tcPr>
          <w:p w14:paraId="57405311" w14:textId="16055926" w:rsidR="00376913" w:rsidRPr="00376913" w:rsidRDefault="00D105DD" w:rsidP="00376913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B8E121" wp14:editId="32E45C17">
                      <wp:simplePos x="0" y="0"/>
                      <wp:positionH relativeFrom="column">
                        <wp:posOffset>5477374</wp:posOffset>
                      </wp:positionH>
                      <wp:positionV relativeFrom="paragraph">
                        <wp:posOffset>35735</wp:posOffset>
                      </wp:positionV>
                      <wp:extent cx="0" cy="363166"/>
                      <wp:effectExtent l="0" t="0" r="38100" b="37465"/>
                      <wp:wrapNone/>
                      <wp:docPr id="646953859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31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491FA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pt,2.8pt" to="431.3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40A09">
              <w:t>ROHAAN NADEEM</w:t>
            </w:r>
            <w:r w:rsidR="00BB7688">
              <w:t xml:space="preserve">                </w:t>
            </w:r>
            <w:r w:rsidR="00996864">
              <w:t xml:space="preserve">  </w:t>
            </w:r>
            <w:r w:rsidR="00925106">
              <w:t xml:space="preserve"> </w:t>
            </w:r>
            <w:r w:rsidR="00925106">
              <w:rPr>
                <w:noProof/>
              </w:rPr>
              <w:drawing>
                <wp:inline distT="0" distB="0" distL="0" distR="0" wp14:anchorId="7C4DA89F" wp14:editId="437DCC05">
                  <wp:extent cx="646369" cy="234950"/>
                  <wp:effectExtent l="0" t="0" r="1905" b="0"/>
                  <wp:docPr id="1226495497" name="Picture 6" descr="A blue and white logo&#10;&#10;Description automatically generated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495497" name="Picture 6" descr="A blue and white logo&#10;&#10;Description automatically generated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43" cy="2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6864">
              <w:t xml:space="preserve"> </w:t>
            </w:r>
            <w:r>
              <w:t xml:space="preserve"> </w:t>
            </w:r>
            <w:r w:rsidR="00996864">
              <w:t xml:space="preserve">  </w:t>
            </w:r>
            <w:r w:rsidR="00925106">
              <w:rPr>
                <w:noProof/>
              </w:rPr>
              <w:drawing>
                <wp:inline distT="0" distB="0" distL="0" distR="0" wp14:anchorId="0BCBD09A" wp14:editId="36DFB33F">
                  <wp:extent cx="565150" cy="240805"/>
                  <wp:effectExtent l="0" t="0" r="6350" b="6985"/>
                  <wp:docPr id="1168435044" name="Picture 8" descr="A black and white logo&#10;&#10;Description automatically generated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435044" name="Picture 8" descr="A black and white logo&#10;&#10;Description automatically generated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31" cy="24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D47C0" w14:textId="30955845" w:rsidR="00376913" w:rsidRDefault="00202B55" w:rsidP="005E0944">
            <w:pPr>
              <w:pStyle w:val="Subtitle"/>
            </w:pPr>
            <w:r>
              <w:t>web developer</w:t>
            </w:r>
          </w:p>
          <w:p w14:paraId="0FA368BF" w14:textId="79D2D231" w:rsidR="009C12A2" w:rsidRPr="00D63051" w:rsidRDefault="00000000" w:rsidP="00D63051">
            <w:pPr>
              <w:pStyle w:val="ListParagraph"/>
              <w:numPr>
                <w:ilvl w:val="0"/>
                <w:numId w:val="3"/>
              </w:numPr>
              <w:jc w:val="center"/>
              <w:rPr>
                <w:szCs w:val="20"/>
              </w:rPr>
            </w:pPr>
            <w:hyperlink r:id="rId16" w:history="1">
              <w:r w:rsidR="00340A09" w:rsidRPr="0061367E">
                <w:rPr>
                  <w:rStyle w:val="Hyperlink"/>
                  <w:szCs w:val="20"/>
                </w:rPr>
                <w:t>rohaannadeem2@gmail.com</w:t>
              </w:r>
            </w:hyperlink>
            <w:r w:rsidR="00340A09" w:rsidRPr="00340A09">
              <w:rPr>
                <w:szCs w:val="20"/>
              </w:rPr>
              <w:t xml:space="preserve">   </w:t>
            </w:r>
            <w:r w:rsidR="00340A09">
              <w:rPr>
                <w:szCs w:val="20"/>
              </w:rPr>
              <w:t xml:space="preserve">                  </w:t>
            </w:r>
            <w:r w:rsidR="00340A09" w:rsidRPr="00340A09">
              <w:rPr>
                <w:szCs w:val="20"/>
              </w:rPr>
              <w:t xml:space="preserve">  </w:t>
            </w:r>
            <w:r w:rsidR="00340A09">
              <w:rPr>
                <w:noProof/>
                <w:szCs w:val="20"/>
              </w:rPr>
              <w:drawing>
                <wp:inline distT="0" distB="0" distL="0" distR="0" wp14:anchorId="4C30D1E9" wp14:editId="07F1A56D">
                  <wp:extent cx="165100" cy="165100"/>
                  <wp:effectExtent l="0" t="0" r="6350" b="6350"/>
                  <wp:docPr id="1170284551" name="Graphic 2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284551" name="Graphic 1170284551" descr="Receiver outlin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0A09">
              <w:rPr>
                <w:szCs w:val="20"/>
              </w:rPr>
              <w:t xml:space="preserve"> +92 308 4439359                         </w:t>
            </w:r>
            <w:r w:rsidR="00340A09">
              <w:rPr>
                <w:noProof/>
                <w:szCs w:val="20"/>
              </w:rPr>
              <w:drawing>
                <wp:inline distT="0" distB="0" distL="0" distR="0" wp14:anchorId="2F56292F" wp14:editId="30F34299">
                  <wp:extent cx="184150" cy="184150"/>
                  <wp:effectExtent l="0" t="0" r="0" b="6350"/>
                  <wp:docPr id="1119486162" name="Graphic 3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486162" name="Graphic 1119486162" descr="Marker with solid fill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0A09">
              <w:rPr>
                <w:szCs w:val="20"/>
              </w:rPr>
              <w:t>Lahore, Pakistan</w:t>
            </w:r>
          </w:p>
          <w:p w14:paraId="59BF95DB" w14:textId="12F98BFF" w:rsidR="00340A09" w:rsidRPr="00340A09" w:rsidRDefault="00AA5047" w:rsidP="00340A09">
            <w:pPr>
              <w:pStyle w:val="ListParagraph"/>
              <w:rPr>
                <w:szCs w:val="20"/>
              </w:rPr>
            </w:pPr>
            <w:r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D5734B" wp14:editId="01D74B2A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130810</wp:posOffset>
                      </wp:positionV>
                      <wp:extent cx="5797550" cy="0"/>
                      <wp:effectExtent l="0" t="0" r="0" b="0"/>
                      <wp:wrapNone/>
                      <wp:docPr id="21387813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E6786D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0.3pt" to="497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222D15" w14:paraId="04C6915A" w14:textId="77777777" w:rsidTr="00996864">
        <w:tblPrEx>
          <w:tblCellMar>
            <w:left w:w="0" w:type="dxa"/>
            <w:right w:w="0" w:type="dxa"/>
          </w:tblCellMar>
        </w:tblPrEx>
        <w:trPr>
          <w:trHeight w:val="162"/>
        </w:trPr>
        <w:tc>
          <w:tcPr>
            <w:tcW w:w="3119" w:type="dxa"/>
            <w:vMerge w:val="restart"/>
          </w:tcPr>
          <w:p w14:paraId="33009443" w14:textId="77777777" w:rsidR="009C12A2" w:rsidRDefault="009C12A2" w:rsidP="00BD0388">
            <w:pPr>
              <w:pStyle w:val="Heading1"/>
              <w:spacing w:line="168" w:lineRule="auto"/>
            </w:pPr>
          </w:p>
          <w:p w14:paraId="79DCCFB9" w14:textId="6B9162E6" w:rsidR="00222D15" w:rsidRDefault="00DE5598" w:rsidP="00376913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DBEBEF0" wp14:editId="66A67693">
                      <wp:simplePos x="0" y="0"/>
                      <wp:positionH relativeFrom="column">
                        <wp:posOffset>481546</wp:posOffset>
                      </wp:positionH>
                      <wp:positionV relativeFrom="paragraph">
                        <wp:posOffset>321325</wp:posOffset>
                      </wp:positionV>
                      <wp:extent cx="544749" cy="214008"/>
                      <wp:effectExtent l="0" t="0" r="27305" b="14605"/>
                      <wp:wrapNone/>
                      <wp:docPr id="148116975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749" cy="21400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5FB7D" id="Rectangle: Rounded Corners 3" o:spid="_x0000_s1026" style="position:absolute;margin-left:37.9pt;margin-top:25.3pt;width:42.9pt;height:1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7E69980F" wp14:editId="05C89B8D">
                      <wp:simplePos x="0" y="0"/>
                      <wp:positionH relativeFrom="column">
                        <wp:posOffset>1123572</wp:posOffset>
                      </wp:positionH>
                      <wp:positionV relativeFrom="paragraph">
                        <wp:posOffset>334294</wp:posOffset>
                      </wp:positionV>
                      <wp:extent cx="278859" cy="187960"/>
                      <wp:effectExtent l="0" t="0" r="26035" b="21590"/>
                      <wp:wrapNone/>
                      <wp:docPr id="1626933953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859" cy="187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F03C0E" id="Rectangle: Rounded Corners 4" o:spid="_x0000_s1026" style="position:absolute;margin-left:88.45pt;margin-top:26.3pt;width:21.95pt;height:14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  <w:r w:rsidR="00133617">
              <w:t>SKILLS</w:t>
            </w:r>
          </w:p>
          <w:p w14:paraId="05A148C4" w14:textId="77777777" w:rsidR="00BD0388" w:rsidRDefault="00133617" w:rsidP="00376913">
            <w:r>
              <w:t xml:space="preserve">HTML     </w:t>
            </w:r>
            <w:r w:rsidR="00004095">
              <w:t xml:space="preserve">ASP.NET     </w:t>
            </w:r>
            <w:r>
              <w:t xml:space="preserve">CSS     </w:t>
            </w:r>
          </w:p>
          <w:p w14:paraId="6C0D8C17" w14:textId="518B8E4B" w:rsidR="00BD0388" w:rsidRDefault="00DE5598" w:rsidP="00BD0388">
            <w:pPr>
              <w:spacing w:line="12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1DEACDC" wp14:editId="60D56659">
                      <wp:simplePos x="0" y="0"/>
                      <wp:positionH relativeFrom="column">
                        <wp:posOffset>1104116</wp:posOffset>
                      </wp:positionH>
                      <wp:positionV relativeFrom="paragraph">
                        <wp:posOffset>63784</wp:posOffset>
                      </wp:positionV>
                      <wp:extent cx="233464" cy="175098"/>
                      <wp:effectExtent l="0" t="0" r="14605" b="15875"/>
                      <wp:wrapNone/>
                      <wp:docPr id="69359690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1750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FAB4CD" id="Rectangle: Rounded Corners 7" o:spid="_x0000_s1026" style="position:absolute;margin-left:86.95pt;margin-top:5pt;width:18.4pt;height:13.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1AE9B86" wp14:editId="1E91F1AF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63000</wp:posOffset>
                      </wp:positionV>
                      <wp:extent cx="369651" cy="188068"/>
                      <wp:effectExtent l="0" t="0" r="11430" b="21590"/>
                      <wp:wrapNone/>
                      <wp:docPr id="153869829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651" cy="1880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CF74DF" id="Rectangle: Rounded Corners 6" o:spid="_x0000_s1026" style="position:absolute;margin-left:49.6pt;margin-top:4.95pt;width:29.1pt;height:14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</w:p>
          <w:p w14:paraId="2719F434" w14:textId="17712E65" w:rsidR="00222D15" w:rsidRDefault="00133617" w:rsidP="00376913">
            <w:r>
              <w:t>JavaScript     Linux</w:t>
            </w:r>
            <w:r w:rsidR="00004095">
              <w:t xml:space="preserve">     Git</w:t>
            </w:r>
          </w:p>
          <w:p w14:paraId="29C1EFD2" w14:textId="6AB75452" w:rsidR="00BD0388" w:rsidRDefault="00DE5598" w:rsidP="00BD0388">
            <w:pPr>
              <w:spacing w:line="12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162AAC6D" wp14:editId="77A7AB7E">
                      <wp:simplePos x="0" y="0"/>
                      <wp:positionH relativeFrom="column">
                        <wp:posOffset>1285699</wp:posOffset>
                      </wp:positionH>
                      <wp:positionV relativeFrom="paragraph">
                        <wp:posOffset>48638</wp:posOffset>
                      </wp:positionV>
                      <wp:extent cx="453958" cy="207010"/>
                      <wp:effectExtent l="0" t="0" r="22860" b="21590"/>
                      <wp:wrapNone/>
                      <wp:docPr id="163494305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58" cy="2070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82D23D" id="Rectangle: Rounded Corners 10" o:spid="_x0000_s1026" style="position:absolute;margin-left:101.25pt;margin-top:3.85pt;width:35.75pt;height:16.3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6BA8C7A" wp14:editId="2BCB6108">
                      <wp:simplePos x="0" y="0"/>
                      <wp:positionH relativeFrom="column">
                        <wp:posOffset>727980</wp:posOffset>
                      </wp:positionH>
                      <wp:positionV relativeFrom="paragraph">
                        <wp:posOffset>55123</wp:posOffset>
                      </wp:positionV>
                      <wp:extent cx="460443" cy="188068"/>
                      <wp:effectExtent l="0" t="0" r="15875" b="21590"/>
                      <wp:wrapNone/>
                      <wp:docPr id="1186391578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0443" cy="1880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92746E" id="Rectangle: Rounded Corners 9" o:spid="_x0000_s1026" style="position:absolute;margin-left:57.3pt;margin-top:4.35pt;width:36.25pt;height:14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</w:p>
          <w:p w14:paraId="29BA3C71" w14:textId="5EC43F6C" w:rsidR="00222D15" w:rsidRDefault="00133617" w:rsidP="00BA650C">
            <w:r>
              <w:t>WordPress     GitHub     MySQL</w:t>
            </w:r>
          </w:p>
          <w:p w14:paraId="554E9D53" w14:textId="07B16AA1" w:rsidR="00BD0388" w:rsidRDefault="008E2991" w:rsidP="00BD0388">
            <w:pPr>
              <w:spacing w:line="12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5452BE" wp14:editId="088FF9A8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51935</wp:posOffset>
                      </wp:positionV>
                      <wp:extent cx="330741" cy="187960"/>
                      <wp:effectExtent l="0" t="0" r="12700" b="21590"/>
                      <wp:wrapNone/>
                      <wp:docPr id="447334221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741" cy="1879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72A678" id="Rectangle: Rounded Corners 13" o:spid="_x0000_s1026" style="position:absolute;margin-left:90.45pt;margin-top:4.1pt;width:26.05pt;height:14.8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729DEB17" wp14:editId="7BB5C28A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58798</wp:posOffset>
                      </wp:positionV>
                      <wp:extent cx="330740" cy="188068"/>
                      <wp:effectExtent l="0" t="0" r="12700" b="21590"/>
                      <wp:wrapNone/>
                      <wp:docPr id="589860543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740" cy="18806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2FEA77" id="Rectangle: Rounded Corners 12" o:spid="_x0000_s1026" style="position:absolute;margin-left:56.3pt;margin-top:4.65pt;width:26.05pt;height:14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</w:p>
          <w:p w14:paraId="71B956D3" w14:textId="101A201C" w:rsidR="00133617" w:rsidRDefault="00133617" w:rsidP="00BA650C">
            <w:proofErr w:type="spellStart"/>
            <w:r>
              <w:t>Linq</w:t>
            </w:r>
            <w:proofErr w:type="spellEnd"/>
            <w:r>
              <w:t xml:space="preserve"> Query     C++     OOP  </w:t>
            </w:r>
          </w:p>
          <w:p w14:paraId="5CEBBFA8" w14:textId="1A711902" w:rsidR="00BD0388" w:rsidRDefault="008E2991" w:rsidP="00BD0388">
            <w:pPr>
              <w:spacing w:line="12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FD92BC1" wp14:editId="702F72E3">
                      <wp:simplePos x="0" y="0"/>
                      <wp:positionH relativeFrom="column">
                        <wp:posOffset>734465</wp:posOffset>
                      </wp:positionH>
                      <wp:positionV relativeFrom="paragraph">
                        <wp:posOffset>62473</wp:posOffset>
                      </wp:positionV>
                      <wp:extent cx="894945" cy="201038"/>
                      <wp:effectExtent l="0" t="0" r="19685" b="27940"/>
                      <wp:wrapNone/>
                      <wp:docPr id="1850260599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4945" cy="20103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8354EF" id="Rectangle: Rounded Corners 16" o:spid="_x0000_s1026" style="position:absolute;margin-left:57.85pt;margin-top:4.9pt;width:70.45pt;height:15.8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6665B70A" wp14:editId="12DAA235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62095</wp:posOffset>
                      </wp:positionV>
                      <wp:extent cx="246353" cy="181340"/>
                      <wp:effectExtent l="0" t="0" r="20955" b="28575"/>
                      <wp:wrapNone/>
                      <wp:docPr id="228974270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53" cy="1813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D2A09D" id="Rectangle: Rounded Corners 15" o:spid="_x0000_s1026" style="position:absolute;margin-left:29.7pt;margin-top:4.9pt;width:19.4pt;height:14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</w:p>
          <w:p w14:paraId="2BC978E7" w14:textId="43F65A1C" w:rsidR="00133617" w:rsidRDefault="00133617" w:rsidP="00BA650C">
            <w:r>
              <w:t>DSA     C#     Microsoft Office</w:t>
            </w:r>
          </w:p>
          <w:p w14:paraId="237F0DD3" w14:textId="5DABE0EF" w:rsidR="00BD0388" w:rsidRDefault="008E2991" w:rsidP="00BD0388">
            <w:pPr>
              <w:spacing w:line="12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5E10B57" wp14:editId="1A407788">
                      <wp:simplePos x="0" y="0"/>
                      <wp:positionH relativeFrom="column">
                        <wp:posOffset>974414</wp:posOffset>
                      </wp:positionH>
                      <wp:positionV relativeFrom="paragraph">
                        <wp:posOffset>53178</wp:posOffset>
                      </wp:positionV>
                      <wp:extent cx="486383" cy="201038"/>
                      <wp:effectExtent l="0" t="0" r="28575" b="27940"/>
                      <wp:wrapNone/>
                      <wp:docPr id="1351954256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383" cy="20103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ED0B57" id="Rectangle: Rounded Corners 18" o:spid="_x0000_s1026" style="position:absolute;margin-left:76.75pt;margin-top:4.2pt;width:38.3pt;height:15.8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" fillcolor="white [3201]" strokecolor="#654c7a [3209]" strokeweight="1pt">
                      <v:stroke joinstyle="miter"/>
                    </v:roundrect>
                  </w:pict>
                </mc:Fallback>
              </mc:AlternateContent>
            </w:r>
          </w:p>
          <w:p w14:paraId="0B066F69" w14:textId="0BD42216" w:rsidR="00004095" w:rsidRDefault="009C12A2" w:rsidP="009E6387">
            <w:pPr>
              <w:tabs>
                <w:tab w:val="center" w:pos="1559"/>
              </w:tabs>
            </w:pPr>
            <w:r>
              <w:t>MS SQL</w:t>
            </w:r>
          </w:p>
          <w:p w14:paraId="253201CD" w14:textId="77777777" w:rsidR="00133617" w:rsidRDefault="00133617" w:rsidP="00BA650C"/>
          <w:p w14:paraId="012664FC" w14:textId="77777777" w:rsidR="009E6387" w:rsidRDefault="009E6387" w:rsidP="00BA650C"/>
          <w:p w14:paraId="55AC2F5A" w14:textId="77777777" w:rsidR="009E6387" w:rsidRDefault="009E6387" w:rsidP="00BA650C"/>
          <w:p w14:paraId="68AD94D0" w14:textId="7A0CFCFA" w:rsidR="00222D15" w:rsidRDefault="009C12A2" w:rsidP="005E0944">
            <w:pPr>
              <w:pStyle w:val="Heading1"/>
            </w:pPr>
            <w:r>
              <w:t>TOOLS</w:t>
            </w:r>
          </w:p>
          <w:p w14:paraId="6282F3D9" w14:textId="028CDB3F" w:rsidR="005E0944" w:rsidRDefault="009C12A2" w:rsidP="005E0944">
            <w:r>
              <w:t>Visual Studio</w:t>
            </w:r>
          </w:p>
          <w:p w14:paraId="20A4D2DD" w14:textId="13742A64" w:rsidR="009C12A2" w:rsidRDefault="009C12A2" w:rsidP="005E0944">
            <w:r>
              <w:t>Word, Excel &amp; PowerPoint</w:t>
            </w:r>
          </w:p>
          <w:p w14:paraId="6E03EDAC" w14:textId="684D3E72" w:rsidR="009C12A2" w:rsidRDefault="009C12A2" w:rsidP="005E0944">
            <w:r>
              <w:t>Visual Studio Code</w:t>
            </w:r>
          </w:p>
          <w:p w14:paraId="2AEC8A56" w14:textId="40E46786" w:rsidR="00BD0388" w:rsidRDefault="009C12A2" w:rsidP="009E6387">
            <w:r>
              <w:t>Canva</w:t>
            </w:r>
          </w:p>
          <w:p w14:paraId="2EF476AF" w14:textId="744DC2E6" w:rsidR="009C12A2" w:rsidRDefault="009C12A2" w:rsidP="005E0944">
            <w:r>
              <w:t>WordPress CMS</w:t>
            </w:r>
          </w:p>
          <w:p w14:paraId="7A881D31" w14:textId="1A79F96E" w:rsidR="009C12A2" w:rsidRDefault="009C12A2" w:rsidP="005E0944">
            <w:r>
              <w:t>Marketing Management</w:t>
            </w:r>
          </w:p>
          <w:p w14:paraId="6A928898" w14:textId="20EB4449" w:rsidR="009C12A2" w:rsidRPr="0043482D" w:rsidRDefault="009C12A2" w:rsidP="005E0944">
            <w:r>
              <w:t>MySQL</w:t>
            </w:r>
          </w:p>
          <w:p w14:paraId="54D1C178" w14:textId="77777777" w:rsidR="005E0944" w:rsidRDefault="005E0944" w:rsidP="005E0944">
            <w:r>
              <w:t xml:space="preserve"> </w:t>
            </w:r>
          </w:p>
          <w:p w14:paraId="0DF7F92E" w14:textId="1902581B" w:rsidR="00222D15" w:rsidRPr="006652D0" w:rsidRDefault="009C12A2" w:rsidP="00376913">
            <w:pPr>
              <w:pStyle w:val="Heading1"/>
            </w:pPr>
            <w:r>
              <w:t>LANGUAGES</w:t>
            </w:r>
          </w:p>
          <w:p w14:paraId="117539F8" w14:textId="54DDB73C" w:rsidR="00222D15" w:rsidRDefault="009C12A2" w:rsidP="001D6651">
            <w:pPr>
              <w:pStyle w:val="Heading4"/>
            </w:pPr>
            <w:r>
              <w:t>English</w:t>
            </w:r>
          </w:p>
          <w:p w14:paraId="2EF21C0B" w14:textId="7D38C474" w:rsidR="00BD0388" w:rsidRPr="009C12A2" w:rsidRDefault="009C12A2" w:rsidP="009C12A2">
            <w:r>
              <w:t>Hindi</w:t>
            </w:r>
          </w:p>
          <w:p w14:paraId="2CDE9DAD" w14:textId="05D57E4B" w:rsidR="009C12A2" w:rsidRDefault="009C12A2" w:rsidP="009C12A2">
            <w:r>
              <w:t>Urdu</w:t>
            </w:r>
          </w:p>
          <w:p w14:paraId="37E988CF" w14:textId="5B21BFFA" w:rsidR="00BD0388" w:rsidRDefault="00BD0388" w:rsidP="009C12A2">
            <w:r>
              <w:t>Punjabi</w:t>
            </w:r>
          </w:p>
          <w:p w14:paraId="6CCC4C31" w14:textId="77777777" w:rsidR="00BD0388" w:rsidRDefault="00BD0388" w:rsidP="009C12A2"/>
          <w:p w14:paraId="668E7858" w14:textId="79992801" w:rsidR="009C12A2" w:rsidRDefault="009C12A2" w:rsidP="009C12A2">
            <w:pPr>
              <w:tabs>
                <w:tab w:val="center" w:pos="1559"/>
              </w:tabs>
            </w:pPr>
            <w:r w:rsidRPr="009C12A2">
              <w:rPr>
                <w:rFonts w:asciiTheme="majorHAnsi" w:hAnsiTheme="majorHAnsi"/>
                <w:b/>
                <w:bCs/>
                <w:caps/>
                <w:color w:val="000000" w:themeColor="text1"/>
                <w:kern w:val="20"/>
                <w:sz w:val="28"/>
              </w:rPr>
              <w:t>INTERESTS</w:t>
            </w:r>
            <w:r>
              <w:tab/>
            </w:r>
          </w:p>
          <w:p w14:paraId="4821ADBB" w14:textId="16A51A4A" w:rsidR="009C12A2" w:rsidRDefault="009C12A2" w:rsidP="009C12A2">
            <w:pPr>
              <w:tabs>
                <w:tab w:val="center" w:pos="1559"/>
              </w:tabs>
            </w:pPr>
            <w:r>
              <w:t>Web Development</w:t>
            </w:r>
          </w:p>
          <w:p w14:paraId="7D6E1539" w14:textId="4052BB33" w:rsidR="00202B55" w:rsidRDefault="009E6387" w:rsidP="00202B55">
            <w:r>
              <w:t>Application</w:t>
            </w:r>
            <w:r w:rsidR="00202B55">
              <w:t xml:space="preserve"> Development</w:t>
            </w:r>
          </w:p>
          <w:p w14:paraId="03312E50" w14:textId="77777777" w:rsidR="00202B55" w:rsidRDefault="00202B55" w:rsidP="00202B55">
            <w:r>
              <w:t>Cloud Engineering</w:t>
            </w:r>
          </w:p>
          <w:p w14:paraId="3A9CD963" w14:textId="10CA5742" w:rsidR="009C12A2" w:rsidRPr="009C12A2" w:rsidRDefault="00202B55" w:rsidP="00202B55">
            <w:proofErr w:type="spellStart"/>
            <w:r>
              <w:t>Devops</w:t>
            </w:r>
            <w:proofErr w:type="spellEnd"/>
            <w:r>
              <w:t xml:space="preserve"> Engineer</w:t>
            </w:r>
          </w:p>
        </w:tc>
        <w:tc>
          <w:tcPr>
            <w:tcW w:w="709" w:type="dxa"/>
          </w:tcPr>
          <w:p w14:paraId="2E4C82EF" w14:textId="77777777" w:rsidR="00222D15" w:rsidRDefault="00222D15" w:rsidP="00222D15"/>
        </w:tc>
        <w:tc>
          <w:tcPr>
            <w:tcW w:w="6804" w:type="dxa"/>
            <w:gridSpan w:val="2"/>
          </w:tcPr>
          <w:p w14:paraId="698A0409" w14:textId="138290CC" w:rsidR="00AA5047" w:rsidRDefault="00AA5047" w:rsidP="00BD0388">
            <w:pPr>
              <w:pStyle w:val="Heading1"/>
              <w:spacing w:line="168" w:lineRule="auto"/>
            </w:pPr>
          </w:p>
          <w:p w14:paraId="4847C7BE" w14:textId="47282115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A6E37F8F1B3C437BAF9479E7D9B2CF58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53AAC13A" w14:textId="77777777" w:rsidTr="00133617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3119" w:type="dxa"/>
            <w:vMerge/>
          </w:tcPr>
          <w:p w14:paraId="50C2EE8E" w14:textId="77777777" w:rsidR="00222D15" w:rsidRDefault="00222D15" w:rsidP="00376913">
            <w:pPr>
              <w:pStyle w:val="Heading1"/>
            </w:pPr>
          </w:p>
        </w:tc>
        <w:tc>
          <w:tcPr>
            <w:tcW w:w="709" w:type="dxa"/>
          </w:tcPr>
          <w:p w14:paraId="614694A7" w14:textId="77777777" w:rsidR="00222D15" w:rsidRPr="001D6651" w:rsidRDefault="00222D15" w:rsidP="00222D15"/>
        </w:tc>
        <w:tc>
          <w:tcPr>
            <w:tcW w:w="4819" w:type="dxa"/>
          </w:tcPr>
          <w:p w14:paraId="4384183A" w14:textId="77777777" w:rsidR="00040357" w:rsidRDefault="00040357" w:rsidP="00040357">
            <w:pPr>
              <w:pStyle w:val="Heading2"/>
            </w:pPr>
            <w:r>
              <w:t>Heights Studio</w:t>
            </w:r>
          </w:p>
          <w:p w14:paraId="6BC1A70D" w14:textId="281A7213" w:rsidR="00222D15" w:rsidRPr="00FC2F30" w:rsidRDefault="00040357" w:rsidP="001273AE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WordPress Developer</w:t>
            </w:r>
          </w:p>
        </w:tc>
        <w:tc>
          <w:tcPr>
            <w:tcW w:w="1985" w:type="dxa"/>
          </w:tcPr>
          <w:p w14:paraId="354FC3D9" w14:textId="77777777" w:rsidR="00040357" w:rsidRDefault="00040357" w:rsidP="00D105DD">
            <w:pPr>
              <w:pStyle w:val="Heading3"/>
              <w:jc w:val="left"/>
            </w:pPr>
          </w:p>
          <w:p w14:paraId="7F329C7F" w14:textId="421A7A34" w:rsidR="00222D15" w:rsidRPr="001273AE" w:rsidRDefault="00040357" w:rsidP="00D105DD">
            <w:pPr>
              <w:pStyle w:val="Heading3"/>
              <w:jc w:val="left"/>
            </w:pPr>
            <w:r>
              <w:t xml:space="preserve"> JAN</w:t>
            </w:r>
            <w:r w:rsidR="00D105DD">
              <w:t xml:space="preserve"> 2023 </w:t>
            </w:r>
            <w:r w:rsidR="003C2073">
              <w:t>–</w:t>
            </w:r>
            <w:r w:rsidR="00D105DD">
              <w:t xml:space="preserve"> </w:t>
            </w:r>
            <w:r>
              <w:t>Present</w:t>
            </w:r>
          </w:p>
        </w:tc>
      </w:tr>
      <w:tr w:rsidR="00222D15" w14:paraId="044C98D4" w14:textId="77777777" w:rsidTr="00996864">
        <w:tblPrEx>
          <w:tblCellMar>
            <w:left w:w="0" w:type="dxa"/>
            <w:right w:w="0" w:type="dxa"/>
          </w:tblCellMar>
        </w:tblPrEx>
        <w:trPr>
          <w:trHeight w:val="783"/>
        </w:trPr>
        <w:tc>
          <w:tcPr>
            <w:tcW w:w="3119" w:type="dxa"/>
            <w:vMerge/>
          </w:tcPr>
          <w:p w14:paraId="58C3A91B" w14:textId="77777777" w:rsidR="00222D15" w:rsidRDefault="00222D15" w:rsidP="00376913">
            <w:pPr>
              <w:pStyle w:val="Heading1"/>
            </w:pPr>
          </w:p>
        </w:tc>
        <w:tc>
          <w:tcPr>
            <w:tcW w:w="709" w:type="dxa"/>
          </w:tcPr>
          <w:p w14:paraId="653B653F" w14:textId="77777777" w:rsidR="00222D15" w:rsidRDefault="00222D15" w:rsidP="00222D15"/>
        </w:tc>
        <w:tc>
          <w:tcPr>
            <w:tcW w:w="6804" w:type="dxa"/>
            <w:gridSpan w:val="2"/>
          </w:tcPr>
          <w:p w14:paraId="72FD8E64" w14:textId="20C54EA6" w:rsidR="00222D15" w:rsidRDefault="00040357" w:rsidP="00CD5885">
            <w:r w:rsidRPr="00040357">
              <w:t>WordPress development and graphic designing in web development.</w:t>
            </w:r>
          </w:p>
        </w:tc>
      </w:tr>
      <w:tr w:rsidR="00040357" w14:paraId="7C7A486B" w14:textId="77777777" w:rsidTr="00133617">
        <w:tblPrEx>
          <w:tblCellMar>
            <w:left w:w="0" w:type="dxa"/>
            <w:right w:w="0" w:type="dxa"/>
          </w:tblCellMar>
        </w:tblPrEx>
        <w:trPr>
          <w:trHeight w:val="360"/>
        </w:trPr>
        <w:tc>
          <w:tcPr>
            <w:tcW w:w="3119" w:type="dxa"/>
            <w:vMerge/>
          </w:tcPr>
          <w:p w14:paraId="098FB24B" w14:textId="77777777" w:rsidR="00040357" w:rsidRDefault="00040357" w:rsidP="00040357">
            <w:pPr>
              <w:pStyle w:val="Heading1"/>
            </w:pPr>
          </w:p>
        </w:tc>
        <w:tc>
          <w:tcPr>
            <w:tcW w:w="709" w:type="dxa"/>
          </w:tcPr>
          <w:p w14:paraId="68B7A057" w14:textId="77777777" w:rsidR="00040357" w:rsidRDefault="00040357" w:rsidP="00040357"/>
        </w:tc>
        <w:tc>
          <w:tcPr>
            <w:tcW w:w="4819" w:type="dxa"/>
          </w:tcPr>
          <w:p w14:paraId="0E84E6ED" w14:textId="77777777" w:rsidR="00040357" w:rsidRDefault="00040357" w:rsidP="00040357">
            <w:pPr>
              <w:pStyle w:val="Heading2"/>
            </w:pPr>
            <w:r>
              <w:t>VISION PLUS</w:t>
            </w:r>
          </w:p>
          <w:p w14:paraId="678F132D" w14:textId="06582BE7" w:rsidR="00040357" w:rsidRPr="00FC2F30" w:rsidRDefault="00040357" w:rsidP="00040357">
            <w:pPr>
              <w:pStyle w:val="Heading2"/>
              <w:rPr>
                <w:sz w:val="18"/>
                <w:szCs w:val="18"/>
              </w:rPr>
            </w:pPr>
            <w:r w:rsidRPr="00FC2F30">
              <w:rPr>
                <w:sz w:val="18"/>
                <w:szCs w:val="18"/>
              </w:rPr>
              <w:t xml:space="preserve">ASP.NET &amp; wordpress developer </w:t>
            </w:r>
          </w:p>
        </w:tc>
        <w:tc>
          <w:tcPr>
            <w:tcW w:w="1985" w:type="dxa"/>
          </w:tcPr>
          <w:p w14:paraId="76DFA2ED" w14:textId="1BB4E680" w:rsidR="00040357" w:rsidRDefault="00040357" w:rsidP="00040357">
            <w:pPr>
              <w:pStyle w:val="Heading3"/>
              <w:jc w:val="left"/>
            </w:pPr>
            <w:r>
              <w:t>AUG</w:t>
            </w:r>
            <w:r>
              <w:t xml:space="preserve"> 2023 – </w:t>
            </w:r>
            <w:r>
              <w:t>OCT 2023</w:t>
            </w:r>
          </w:p>
        </w:tc>
      </w:tr>
      <w:tr w:rsidR="00040357" w14:paraId="00CDEEF2" w14:textId="77777777" w:rsidTr="00996864">
        <w:tblPrEx>
          <w:tblCellMar>
            <w:left w:w="0" w:type="dxa"/>
            <w:right w:w="0" w:type="dxa"/>
          </w:tblCellMar>
        </w:tblPrEx>
        <w:trPr>
          <w:trHeight w:val="828"/>
        </w:trPr>
        <w:tc>
          <w:tcPr>
            <w:tcW w:w="3119" w:type="dxa"/>
            <w:vMerge/>
          </w:tcPr>
          <w:p w14:paraId="7A39277B" w14:textId="77777777" w:rsidR="00040357" w:rsidRDefault="00040357" w:rsidP="00040357">
            <w:pPr>
              <w:pStyle w:val="Heading1"/>
            </w:pPr>
          </w:p>
        </w:tc>
        <w:tc>
          <w:tcPr>
            <w:tcW w:w="709" w:type="dxa"/>
          </w:tcPr>
          <w:p w14:paraId="7DAC8833" w14:textId="77777777" w:rsidR="00040357" w:rsidRDefault="00040357" w:rsidP="00040357"/>
        </w:tc>
        <w:tc>
          <w:tcPr>
            <w:tcW w:w="6804" w:type="dxa"/>
            <w:gridSpan w:val="2"/>
          </w:tcPr>
          <w:p w14:paraId="1700D616" w14:textId="229EF854" w:rsidR="00040357" w:rsidRDefault="00040357" w:rsidP="00040357">
            <w:r w:rsidRPr="00040357">
              <w:t>ASP.NET developer with expertise in WordPress development and graphic design.</w:t>
            </w:r>
          </w:p>
          <w:p w14:paraId="46F8BA76" w14:textId="77777777" w:rsidR="00040357" w:rsidRDefault="00040357" w:rsidP="00040357"/>
          <w:p w14:paraId="753149A6" w14:textId="50E216FE" w:rsidR="00040357" w:rsidRDefault="00040357" w:rsidP="00040357">
            <w:r w:rsidRPr="00212CAF">
              <w:rPr>
                <w:b/>
                <w:caps/>
                <w:kern w:val="20"/>
              </w:rPr>
              <w:t xml:space="preserve">Superior Enterprise                                            </w:t>
            </w:r>
            <w:r>
              <w:t>MAR 2022 – MAY 2022</w:t>
            </w:r>
          </w:p>
          <w:p w14:paraId="0FEC189F" w14:textId="206430B3" w:rsidR="00040357" w:rsidRPr="00FC2F30" w:rsidRDefault="00040357" w:rsidP="00040357">
            <w:pPr>
              <w:rPr>
                <w:b/>
                <w:caps/>
                <w:kern w:val="20"/>
                <w:sz w:val="18"/>
                <w:szCs w:val="18"/>
              </w:rPr>
            </w:pPr>
            <w:r w:rsidRPr="00FC2F30">
              <w:rPr>
                <w:b/>
                <w:caps/>
                <w:kern w:val="20"/>
                <w:sz w:val="18"/>
                <w:szCs w:val="18"/>
              </w:rPr>
              <w:t>WordPress Developer Intern</w:t>
            </w:r>
          </w:p>
          <w:p w14:paraId="040689CF" w14:textId="64FB3C95" w:rsidR="00040357" w:rsidRDefault="00040357" w:rsidP="00040357">
            <w:r w:rsidRPr="00212CAF">
              <w:t xml:space="preserve">Prior internship in WordPress, specializing in web development </w:t>
            </w:r>
            <w:r>
              <w:t>&amp;</w:t>
            </w:r>
            <w:r w:rsidRPr="00212CAF">
              <w:t xml:space="preserve"> design.</w:t>
            </w:r>
          </w:p>
          <w:p w14:paraId="066C38DB" w14:textId="77777777" w:rsidR="00040357" w:rsidRDefault="00040357" w:rsidP="00040357"/>
        </w:tc>
      </w:tr>
      <w:tr w:rsidR="00040357" w14:paraId="4BD81F65" w14:textId="77777777" w:rsidTr="00996864">
        <w:tblPrEx>
          <w:tblCellMar>
            <w:left w:w="0" w:type="dxa"/>
            <w:right w:w="0" w:type="dxa"/>
          </w:tblCellMar>
        </w:tblPrEx>
        <w:trPr>
          <w:trHeight w:val="225"/>
        </w:trPr>
        <w:tc>
          <w:tcPr>
            <w:tcW w:w="3119" w:type="dxa"/>
            <w:vMerge/>
          </w:tcPr>
          <w:p w14:paraId="77547508" w14:textId="77777777" w:rsidR="00040357" w:rsidRDefault="00040357" w:rsidP="00040357">
            <w:pPr>
              <w:pStyle w:val="Heading1"/>
            </w:pPr>
          </w:p>
        </w:tc>
        <w:tc>
          <w:tcPr>
            <w:tcW w:w="709" w:type="dxa"/>
          </w:tcPr>
          <w:p w14:paraId="7E1A99CE" w14:textId="77777777" w:rsidR="00040357" w:rsidRDefault="00040357" w:rsidP="00040357"/>
        </w:tc>
        <w:tc>
          <w:tcPr>
            <w:tcW w:w="6804" w:type="dxa"/>
            <w:gridSpan w:val="2"/>
          </w:tcPr>
          <w:p w14:paraId="5D8B80C6" w14:textId="77777777" w:rsidR="00040357" w:rsidRDefault="00040357" w:rsidP="00040357">
            <w:pPr>
              <w:pStyle w:val="Heading1"/>
            </w:pPr>
            <w:sdt>
              <w:sdtPr>
                <w:id w:val="1609545817"/>
                <w:placeholder>
                  <w:docPart w:val="0A9CAEB02D5A478CAD2968AF9C7AA430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</w:tr>
      <w:tr w:rsidR="00040357" w14:paraId="62195A76" w14:textId="77777777" w:rsidTr="00133617">
        <w:tblPrEx>
          <w:tblCellMar>
            <w:left w:w="0" w:type="dxa"/>
            <w:right w:w="0" w:type="dxa"/>
          </w:tblCellMar>
        </w:tblPrEx>
        <w:trPr>
          <w:trHeight w:val="297"/>
        </w:trPr>
        <w:tc>
          <w:tcPr>
            <w:tcW w:w="3119" w:type="dxa"/>
            <w:vMerge/>
          </w:tcPr>
          <w:p w14:paraId="3D393C02" w14:textId="77777777" w:rsidR="00040357" w:rsidRDefault="00040357" w:rsidP="00040357">
            <w:pPr>
              <w:pStyle w:val="Heading1"/>
            </w:pPr>
          </w:p>
        </w:tc>
        <w:tc>
          <w:tcPr>
            <w:tcW w:w="709" w:type="dxa"/>
          </w:tcPr>
          <w:p w14:paraId="57BFFC28" w14:textId="77777777" w:rsidR="00040357" w:rsidRDefault="00040357" w:rsidP="00040357"/>
        </w:tc>
        <w:tc>
          <w:tcPr>
            <w:tcW w:w="4819" w:type="dxa"/>
          </w:tcPr>
          <w:p w14:paraId="655400E1" w14:textId="77777777" w:rsidR="00040357" w:rsidRDefault="00040357" w:rsidP="00040357">
            <w:pPr>
              <w:pStyle w:val="Heading2"/>
            </w:pPr>
            <w:r>
              <w:t xml:space="preserve">BS COMPUTER SCIENCE </w:t>
            </w:r>
          </w:p>
          <w:p w14:paraId="04D506BF" w14:textId="0E324D0F" w:rsidR="00040357" w:rsidRDefault="00040357" w:rsidP="00040357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C2F30">
              <w:rPr>
                <w:sz w:val="18"/>
                <w:szCs w:val="18"/>
              </w:rPr>
              <w:t>BAHRIA UNIVERSITY LAHORE CAMPUS</w:t>
            </w:r>
          </w:p>
          <w:p w14:paraId="56E220BD" w14:textId="7139979C" w:rsidR="00040357" w:rsidRDefault="00040357" w:rsidP="00040357">
            <w:pPr>
              <w:pStyle w:val="ListParagraph"/>
              <w:numPr>
                <w:ilvl w:val="0"/>
                <w:numId w:val="4"/>
              </w:numPr>
            </w:pPr>
            <w:r>
              <w:t xml:space="preserve">Programming Paradigms: FP &amp; OOP </w:t>
            </w:r>
          </w:p>
          <w:p w14:paraId="49761FCA" w14:textId="3B68B206" w:rsidR="00040357" w:rsidRDefault="00040357" w:rsidP="00040357">
            <w:pPr>
              <w:pStyle w:val="ListParagraph"/>
              <w:numPr>
                <w:ilvl w:val="0"/>
                <w:numId w:val="4"/>
              </w:numPr>
            </w:pPr>
            <w:r>
              <w:t xml:space="preserve">Data Structure &amp; Algorithms       </w:t>
            </w:r>
          </w:p>
          <w:p w14:paraId="27CDE108" w14:textId="0724EA84" w:rsidR="00040357" w:rsidRDefault="00040357" w:rsidP="00040357">
            <w:pPr>
              <w:pStyle w:val="ListParagraph"/>
              <w:numPr>
                <w:ilvl w:val="0"/>
                <w:numId w:val="4"/>
              </w:numPr>
            </w:pPr>
            <w:r>
              <w:t xml:space="preserve">Data Base Management System </w:t>
            </w:r>
          </w:p>
          <w:p w14:paraId="23EDF707" w14:textId="0B6F04E2" w:rsidR="00040357" w:rsidRDefault="00040357" w:rsidP="00040357">
            <w:pPr>
              <w:pStyle w:val="ListParagraph"/>
              <w:numPr>
                <w:ilvl w:val="0"/>
                <w:numId w:val="4"/>
              </w:numPr>
            </w:pPr>
            <w:r>
              <w:t>Operating Systems</w:t>
            </w:r>
          </w:p>
          <w:p w14:paraId="5C8014BC" w14:textId="77777777" w:rsidR="00040357" w:rsidRDefault="00040357" w:rsidP="00040357">
            <w:pPr>
              <w:pStyle w:val="ListParagraph"/>
              <w:numPr>
                <w:ilvl w:val="0"/>
                <w:numId w:val="4"/>
              </w:numPr>
            </w:pPr>
            <w:r>
              <w:t>Design &amp; Analysis of Algorithms</w:t>
            </w:r>
          </w:p>
          <w:p w14:paraId="7B3965CA" w14:textId="69625C59" w:rsidR="00040357" w:rsidRPr="003C2073" w:rsidRDefault="00040357" w:rsidP="00040357">
            <w:pPr>
              <w:pStyle w:val="ListParagraph"/>
            </w:pPr>
          </w:p>
        </w:tc>
        <w:tc>
          <w:tcPr>
            <w:tcW w:w="1985" w:type="dxa"/>
          </w:tcPr>
          <w:p w14:paraId="6402FFB9" w14:textId="6F155237" w:rsidR="00040357" w:rsidRDefault="00040357" w:rsidP="00040357">
            <w:pPr>
              <w:pStyle w:val="Heading3"/>
              <w:jc w:val="left"/>
            </w:pPr>
            <w:r>
              <w:t xml:space="preserve">         2020 – Present</w:t>
            </w:r>
          </w:p>
        </w:tc>
      </w:tr>
      <w:tr w:rsidR="00040357" w14:paraId="3E5DE291" w14:textId="77777777" w:rsidTr="00133617">
        <w:tblPrEx>
          <w:tblCellMar>
            <w:left w:w="0" w:type="dxa"/>
            <w:right w:w="0" w:type="dxa"/>
          </w:tblCellMar>
        </w:tblPrEx>
        <w:trPr>
          <w:trHeight w:val="80"/>
        </w:trPr>
        <w:tc>
          <w:tcPr>
            <w:tcW w:w="3119" w:type="dxa"/>
            <w:vMerge/>
          </w:tcPr>
          <w:p w14:paraId="4844D6EB" w14:textId="77777777" w:rsidR="00040357" w:rsidRDefault="00040357" w:rsidP="00040357">
            <w:pPr>
              <w:pStyle w:val="Heading1"/>
            </w:pPr>
          </w:p>
        </w:tc>
        <w:tc>
          <w:tcPr>
            <w:tcW w:w="709" w:type="dxa"/>
          </w:tcPr>
          <w:p w14:paraId="13F5C76C" w14:textId="77777777" w:rsidR="00040357" w:rsidRDefault="00040357" w:rsidP="00040357"/>
        </w:tc>
        <w:tc>
          <w:tcPr>
            <w:tcW w:w="4819" w:type="dxa"/>
          </w:tcPr>
          <w:p w14:paraId="04229C25" w14:textId="613058B5" w:rsidR="00040357" w:rsidRDefault="00040357" w:rsidP="00040357">
            <w:pPr>
              <w:pStyle w:val="Heading2"/>
            </w:pPr>
            <w:r>
              <w:t>INTERMEDIATE</w:t>
            </w:r>
          </w:p>
          <w:p w14:paraId="0F729DE3" w14:textId="77777777" w:rsidR="00040357" w:rsidRPr="00FC2F30" w:rsidRDefault="00040357" w:rsidP="00040357">
            <w:pPr>
              <w:pStyle w:val="Heading2"/>
              <w:rPr>
                <w:sz w:val="18"/>
                <w:szCs w:val="18"/>
              </w:rPr>
            </w:pPr>
            <w:r>
              <w:t xml:space="preserve"> </w:t>
            </w:r>
            <w:r w:rsidRPr="00FC2F30">
              <w:rPr>
                <w:sz w:val="18"/>
                <w:szCs w:val="18"/>
              </w:rPr>
              <w:t>THE CRESCENT COLLEGE</w:t>
            </w:r>
          </w:p>
          <w:p w14:paraId="4CACAA0D" w14:textId="77777777" w:rsidR="00040357" w:rsidRDefault="00040357" w:rsidP="00040357"/>
          <w:p w14:paraId="13DED41A" w14:textId="77777777" w:rsidR="00040357" w:rsidRDefault="00040357" w:rsidP="00040357">
            <w:pPr>
              <w:pStyle w:val="Heading2"/>
            </w:pPr>
            <w:r>
              <w:t xml:space="preserve">MATRIC </w:t>
            </w:r>
          </w:p>
          <w:p w14:paraId="56F029BD" w14:textId="3AC2F9F0" w:rsidR="00040357" w:rsidRPr="003C2073" w:rsidRDefault="00040357" w:rsidP="00040357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3C2073">
              <w:rPr>
                <w:sz w:val="18"/>
                <w:szCs w:val="18"/>
              </w:rPr>
              <w:t>CRESCENT MODEL HIGHER SECONDARY</w:t>
            </w:r>
            <w:r>
              <w:rPr>
                <w:sz w:val="18"/>
                <w:szCs w:val="18"/>
              </w:rPr>
              <w:t xml:space="preserve"> </w:t>
            </w:r>
            <w:r w:rsidRPr="003C2073">
              <w:rPr>
                <w:sz w:val="18"/>
                <w:szCs w:val="18"/>
              </w:rPr>
              <w:t>SCHOOL</w:t>
            </w:r>
          </w:p>
        </w:tc>
        <w:tc>
          <w:tcPr>
            <w:tcW w:w="1985" w:type="dxa"/>
          </w:tcPr>
          <w:p w14:paraId="73A4F8C0" w14:textId="2B9B3DA1" w:rsidR="00040357" w:rsidRDefault="00040357" w:rsidP="00040357">
            <w:pPr>
              <w:pStyle w:val="Heading3"/>
              <w:jc w:val="left"/>
            </w:pPr>
            <w:r>
              <w:t xml:space="preserve">         2018 – 2020</w:t>
            </w:r>
          </w:p>
          <w:p w14:paraId="4B8B535A" w14:textId="77777777" w:rsidR="00040357" w:rsidRPr="003C2073" w:rsidRDefault="00040357" w:rsidP="00040357"/>
          <w:p w14:paraId="7594E8C7" w14:textId="77777777" w:rsidR="00040357" w:rsidRPr="003C2073" w:rsidRDefault="00040357" w:rsidP="00040357"/>
          <w:p w14:paraId="567E17A4" w14:textId="4CD00A62" w:rsidR="00040357" w:rsidRPr="003C2073" w:rsidRDefault="00040357" w:rsidP="00040357">
            <w:r>
              <w:t xml:space="preserve">         2016 – 2018</w:t>
            </w:r>
          </w:p>
        </w:tc>
      </w:tr>
      <w:tr w:rsidR="00040357" w:rsidRPr="00FC2F30" w14:paraId="3BCDBDBF" w14:textId="77777777" w:rsidTr="00996864">
        <w:tblPrEx>
          <w:tblCellMar>
            <w:left w:w="0" w:type="dxa"/>
            <w:right w:w="0" w:type="dxa"/>
          </w:tblCellMar>
        </w:tblPrEx>
        <w:trPr>
          <w:trHeight w:val="387"/>
        </w:trPr>
        <w:tc>
          <w:tcPr>
            <w:tcW w:w="3119" w:type="dxa"/>
            <w:vMerge/>
          </w:tcPr>
          <w:p w14:paraId="12F9EA7E" w14:textId="77777777" w:rsidR="00040357" w:rsidRDefault="00040357" w:rsidP="00040357">
            <w:pPr>
              <w:pStyle w:val="Heading1"/>
            </w:pPr>
          </w:p>
        </w:tc>
        <w:tc>
          <w:tcPr>
            <w:tcW w:w="709" w:type="dxa"/>
          </w:tcPr>
          <w:p w14:paraId="18A5B18D" w14:textId="77777777" w:rsidR="00040357" w:rsidRDefault="00040357" w:rsidP="00040357"/>
        </w:tc>
        <w:tc>
          <w:tcPr>
            <w:tcW w:w="6804" w:type="dxa"/>
            <w:gridSpan w:val="2"/>
          </w:tcPr>
          <w:p w14:paraId="19A8AECE" w14:textId="77777777" w:rsidR="00040357" w:rsidRDefault="00040357" w:rsidP="00040357"/>
          <w:p w14:paraId="27993688" w14:textId="0BAC0B49" w:rsidR="00040357" w:rsidRPr="00FC2F30" w:rsidRDefault="00040357" w:rsidP="00040357">
            <w:pPr>
              <w:rPr>
                <w:rFonts w:asciiTheme="majorHAnsi" w:hAnsiTheme="majorHAnsi"/>
                <w:b/>
                <w:bCs/>
                <w:caps/>
                <w:color w:val="000000" w:themeColor="text1"/>
                <w:kern w:val="20"/>
                <w:sz w:val="28"/>
              </w:rPr>
            </w:pPr>
            <w:r w:rsidRPr="00FC2F30">
              <w:rPr>
                <w:rFonts w:asciiTheme="majorHAnsi" w:hAnsiTheme="majorHAnsi"/>
                <w:b/>
                <w:bCs/>
                <w:caps/>
                <w:color w:val="000000" w:themeColor="text1"/>
                <w:kern w:val="20"/>
                <w:sz w:val="28"/>
              </w:rPr>
              <w:t>CERTIFICATES</w:t>
            </w:r>
          </w:p>
        </w:tc>
      </w:tr>
      <w:tr w:rsidR="00040357" w:rsidRPr="00FC2F30" w14:paraId="749643C8" w14:textId="77777777" w:rsidTr="00A0360C">
        <w:tblPrEx>
          <w:tblCellMar>
            <w:left w:w="0" w:type="dxa"/>
            <w:right w:w="0" w:type="dxa"/>
          </w:tblCellMar>
        </w:tblPrEx>
        <w:trPr>
          <w:trHeight w:val="920"/>
        </w:trPr>
        <w:tc>
          <w:tcPr>
            <w:tcW w:w="3119" w:type="dxa"/>
            <w:vMerge/>
          </w:tcPr>
          <w:p w14:paraId="5EF52705" w14:textId="77777777" w:rsidR="00040357" w:rsidRDefault="00040357" w:rsidP="00040357">
            <w:pPr>
              <w:pStyle w:val="Heading1"/>
            </w:pPr>
          </w:p>
        </w:tc>
        <w:tc>
          <w:tcPr>
            <w:tcW w:w="709" w:type="dxa"/>
          </w:tcPr>
          <w:p w14:paraId="7DE6D476" w14:textId="77777777" w:rsidR="00040357" w:rsidRDefault="00040357" w:rsidP="00040357"/>
        </w:tc>
        <w:tc>
          <w:tcPr>
            <w:tcW w:w="6804" w:type="dxa"/>
            <w:gridSpan w:val="2"/>
            <w:shd w:val="clear" w:color="auto" w:fill="FFFFFF" w:themeFill="background1"/>
          </w:tcPr>
          <w:p w14:paraId="4B42B1E1" w14:textId="52D4A07D" w:rsidR="00040357" w:rsidRDefault="00040357" w:rsidP="00040357">
            <w:r w:rsidRPr="00FC2F30">
              <w:rPr>
                <w:b/>
                <w:caps/>
                <w:kern w:val="20"/>
                <w:sz w:val="18"/>
                <w:szCs w:val="18"/>
              </w:rPr>
              <w:t>Vision Plus:</w:t>
            </w:r>
            <w:r>
              <w:t xml:space="preserve"> ASP.NET Internship</w:t>
            </w:r>
          </w:p>
          <w:p w14:paraId="6AA60F86" w14:textId="77777777" w:rsidR="00040357" w:rsidRDefault="00040357" w:rsidP="00040357">
            <w:r w:rsidRPr="00202B55">
              <w:rPr>
                <w:b/>
                <w:caps/>
                <w:kern w:val="20"/>
                <w:sz w:val="18"/>
                <w:szCs w:val="18"/>
              </w:rPr>
              <w:t>SUPERIOR ENTERPRISE:</w:t>
            </w:r>
            <w:r>
              <w:t xml:space="preserve"> WordPress Developer Internship</w:t>
            </w:r>
          </w:p>
          <w:p w14:paraId="7FAE7BF7" w14:textId="77777777" w:rsidR="00040357" w:rsidRDefault="00040357" w:rsidP="00040357">
            <w:r w:rsidRPr="00202B55">
              <w:rPr>
                <w:b/>
                <w:caps/>
                <w:kern w:val="20"/>
                <w:sz w:val="18"/>
                <w:szCs w:val="18"/>
              </w:rPr>
              <w:t>UDEMY:</w:t>
            </w:r>
            <w:r>
              <w:t xml:space="preserve"> WordPress Mastery</w:t>
            </w:r>
          </w:p>
          <w:p w14:paraId="1B71B76B" w14:textId="63D6AF56" w:rsidR="00040357" w:rsidRDefault="00040357" w:rsidP="00040357">
            <w:r w:rsidRPr="00202B55">
              <w:rPr>
                <w:b/>
                <w:caps/>
                <w:kern w:val="20"/>
                <w:sz w:val="18"/>
                <w:szCs w:val="18"/>
              </w:rPr>
              <w:t>COURSERA:</w:t>
            </w:r>
            <w:r>
              <w:t xml:space="preserve"> HTML CSS &amp; JavaScript Specialization</w:t>
            </w:r>
          </w:p>
        </w:tc>
      </w:tr>
    </w:tbl>
    <w:p w14:paraId="43B34D89" w14:textId="372D459D" w:rsidR="00376913" w:rsidRPr="00643B2F" w:rsidRDefault="008E2991" w:rsidP="00202B5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ED45866" wp14:editId="1F1E3B40">
                <wp:simplePos x="0" y="0"/>
                <wp:positionH relativeFrom="column">
                  <wp:posOffset>-30777</wp:posOffset>
                </wp:positionH>
                <wp:positionV relativeFrom="paragraph">
                  <wp:posOffset>-5802792</wp:posOffset>
                </wp:positionV>
                <wp:extent cx="907915" cy="188068"/>
                <wp:effectExtent l="0" t="0" r="26035" b="21590"/>
                <wp:wrapNone/>
                <wp:docPr id="91190194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915" cy="188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4A158" id="Rectangle: Rounded Corners 17" o:spid="_x0000_s1026" style="position:absolute;margin-left:-2.4pt;margin-top:-456.9pt;width:71.5pt;height:14.8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" fillcolor="white [3201]" strokecolor="#654c7a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951ACE" wp14:editId="4C1487F0">
                <wp:simplePos x="0" y="0"/>
                <wp:positionH relativeFrom="column">
                  <wp:posOffset>-37262</wp:posOffset>
                </wp:positionH>
                <wp:positionV relativeFrom="paragraph">
                  <wp:posOffset>-6094622</wp:posOffset>
                </wp:positionV>
                <wp:extent cx="317770" cy="194553"/>
                <wp:effectExtent l="0" t="0" r="25400" b="15240"/>
                <wp:wrapNone/>
                <wp:docPr id="2124387013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70" cy="194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AC97C2" id="Rectangle: Rounded Corners 14" o:spid="_x0000_s1026" style="position:absolute;margin-left:-2.95pt;margin-top:-479.9pt;width:25pt;height:15.3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4531FD" wp14:editId="5BF795C5">
                <wp:simplePos x="0" y="0"/>
                <wp:positionH relativeFrom="column">
                  <wp:posOffset>-43747</wp:posOffset>
                </wp:positionH>
                <wp:positionV relativeFrom="paragraph">
                  <wp:posOffset>-6392937</wp:posOffset>
                </wp:positionV>
                <wp:extent cx="674451" cy="214009"/>
                <wp:effectExtent l="0" t="0" r="11430" b="14605"/>
                <wp:wrapNone/>
                <wp:docPr id="851479318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51" cy="2140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634E6" id="Rectangle: Rounded Corners 11" o:spid="_x0000_s1026" style="position:absolute;margin-left:-3.45pt;margin-top:-503.4pt;width:53.1pt;height:16.8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" fillcolor="white [3201]" strokecolor="#654c7a [3209]" strokeweight="1pt">
                <v:stroke joinstyle="miter"/>
              </v:roundrect>
            </w:pict>
          </mc:Fallback>
        </mc:AlternateContent>
      </w:r>
      <w:r w:rsidR="00DE559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11705A4" wp14:editId="05073737">
                <wp:simplePos x="0" y="0"/>
                <wp:positionH relativeFrom="column">
                  <wp:posOffset>-30777</wp:posOffset>
                </wp:positionH>
                <wp:positionV relativeFrom="paragraph">
                  <wp:posOffset>-6691252</wp:posOffset>
                </wp:positionV>
                <wp:extent cx="648510" cy="207524"/>
                <wp:effectExtent l="0" t="0" r="18415" b="21590"/>
                <wp:wrapNone/>
                <wp:docPr id="197163129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10" cy="2075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35602" id="Rectangle: Rounded Corners 8" o:spid="_x0000_s1026" style="position:absolute;margin-left:-2.4pt;margin-top:-526.85pt;width:51.05pt;height:16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" fillcolor="white [3201]" strokecolor="#654c7a [3209]" strokeweight="1pt">
                <v:stroke joinstyle="miter"/>
              </v:roundrect>
            </w:pict>
          </mc:Fallback>
        </mc:AlternateContent>
      </w:r>
      <w:r w:rsidR="00DE559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54ADA2" wp14:editId="0C84F36C">
                <wp:simplePos x="0" y="0"/>
                <wp:positionH relativeFrom="column">
                  <wp:posOffset>-30777</wp:posOffset>
                </wp:positionH>
                <wp:positionV relativeFrom="paragraph">
                  <wp:posOffset>-6989567</wp:posOffset>
                </wp:positionV>
                <wp:extent cx="557719" cy="233464"/>
                <wp:effectExtent l="0" t="0" r="13970" b="14605"/>
                <wp:wrapNone/>
                <wp:docPr id="200178434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19" cy="233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47CBE" id="Rectangle: Rounded Corners 5" o:spid="_x0000_s1026" style="position:absolute;margin-left:-2.4pt;margin-top:-550.35pt;width:43.9pt;height:18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" fillcolor="white [3201]" strokecolor="#654c7a [3209]" strokeweight="1pt">
                <v:stroke joinstyle="miter"/>
              </v:roundrect>
            </w:pict>
          </mc:Fallback>
        </mc:AlternateContent>
      </w:r>
      <w:r w:rsidR="00DE559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6260A0" wp14:editId="6C2EE084">
                <wp:simplePos x="0" y="0"/>
                <wp:positionH relativeFrom="column">
                  <wp:posOffset>-30777</wp:posOffset>
                </wp:positionH>
                <wp:positionV relativeFrom="paragraph">
                  <wp:posOffset>-7274911</wp:posOffset>
                </wp:positionV>
                <wp:extent cx="395591" cy="188068"/>
                <wp:effectExtent l="0" t="0" r="24130" b="21590"/>
                <wp:wrapNone/>
                <wp:docPr id="515075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91" cy="188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E5ED1" id="Rectangle: Rounded Corners 2" o:spid="_x0000_s1026" style="position:absolute;margin-left:-2.4pt;margin-top:-572.85pt;width:31.15pt;height:14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" fillcolor="white [3201]" strokecolor="#654c7a [3209]" strokeweight="1pt">
                <v:stroke joinstyle="miter"/>
              </v:roundrect>
            </w:pict>
          </mc:Fallback>
        </mc:AlternateContent>
      </w:r>
    </w:p>
    <w:sectPr w:rsidR="00376913" w:rsidRPr="00643B2F" w:rsidSect="00202B55">
      <w:pgSz w:w="12240" w:h="15840"/>
      <w:pgMar w:top="567" w:right="567" w:bottom="244" w:left="79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F1C8A" w14:textId="77777777" w:rsidR="000E3D12" w:rsidRDefault="000E3D12" w:rsidP="00927723">
      <w:pPr>
        <w:spacing w:line="240" w:lineRule="auto"/>
      </w:pPr>
      <w:r>
        <w:separator/>
      </w:r>
    </w:p>
    <w:p w14:paraId="6536BF49" w14:textId="77777777" w:rsidR="000E3D12" w:rsidRDefault="000E3D12"/>
  </w:endnote>
  <w:endnote w:type="continuationSeparator" w:id="0">
    <w:p w14:paraId="5FF625DE" w14:textId="77777777" w:rsidR="000E3D12" w:rsidRDefault="000E3D12" w:rsidP="00927723">
      <w:pPr>
        <w:spacing w:line="240" w:lineRule="auto"/>
      </w:pPr>
      <w:r>
        <w:continuationSeparator/>
      </w:r>
    </w:p>
    <w:p w14:paraId="01179616" w14:textId="77777777" w:rsidR="000E3D12" w:rsidRDefault="000E3D12"/>
  </w:endnote>
  <w:endnote w:type="continuationNotice" w:id="1">
    <w:p w14:paraId="7FE2CC90" w14:textId="77777777" w:rsidR="000E3D12" w:rsidRDefault="000E3D12">
      <w:pPr>
        <w:spacing w:line="240" w:lineRule="auto"/>
      </w:pPr>
    </w:p>
    <w:p w14:paraId="3ACEB964" w14:textId="77777777" w:rsidR="000E3D12" w:rsidRDefault="000E3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EB3E" w14:textId="77777777" w:rsidR="000E3D12" w:rsidRDefault="000E3D12" w:rsidP="00927723">
      <w:pPr>
        <w:spacing w:line="240" w:lineRule="auto"/>
      </w:pPr>
      <w:r>
        <w:separator/>
      </w:r>
    </w:p>
    <w:p w14:paraId="2690597B" w14:textId="77777777" w:rsidR="000E3D12" w:rsidRDefault="000E3D12"/>
  </w:footnote>
  <w:footnote w:type="continuationSeparator" w:id="0">
    <w:p w14:paraId="55E92103" w14:textId="77777777" w:rsidR="000E3D12" w:rsidRDefault="000E3D12" w:rsidP="00927723">
      <w:pPr>
        <w:spacing w:line="240" w:lineRule="auto"/>
      </w:pPr>
      <w:r>
        <w:continuationSeparator/>
      </w:r>
    </w:p>
    <w:p w14:paraId="6BA45311" w14:textId="77777777" w:rsidR="000E3D12" w:rsidRDefault="000E3D12"/>
  </w:footnote>
  <w:footnote w:type="continuationNotice" w:id="1">
    <w:p w14:paraId="0087C568" w14:textId="77777777" w:rsidR="000E3D12" w:rsidRDefault="000E3D12">
      <w:pPr>
        <w:spacing w:line="240" w:lineRule="auto"/>
      </w:pPr>
    </w:p>
    <w:p w14:paraId="73ACD5FC" w14:textId="77777777" w:rsidR="000E3D12" w:rsidRDefault="000E3D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Envelope with solid fill" style="width:12.7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" o:bullet="t">
        <v:imagedata r:id="rId1" o:title="" croptop="-9456f" cropbottom="-9781f" cropright="-253f"/>
      </v:shape>
    </w:pict>
  </w:numPicBullet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976666A"/>
    <w:multiLevelType w:val="hybridMultilevel"/>
    <w:tmpl w:val="87D689B8"/>
    <w:lvl w:ilvl="0" w:tplc="CE9CBA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904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A2C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6665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56A7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4E06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FE2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527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82D8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B0717A"/>
    <w:multiLevelType w:val="hybridMultilevel"/>
    <w:tmpl w:val="667ABC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3"/>
  </w:num>
  <w:num w:numId="2" w16cid:durableId="895974494">
    <w:abstractNumId w:val="0"/>
  </w:num>
  <w:num w:numId="3" w16cid:durableId="837428586">
    <w:abstractNumId w:val="1"/>
  </w:num>
  <w:num w:numId="4" w16cid:durableId="137253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09"/>
    <w:rsid w:val="00004095"/>
    <w:rsid w:val="000073C4"/>
    <w:rsid w:val="00011FB1"/>
    <w:rsid w:val="000228D1"/>
    <w:rsid w:val="00024D4D"/>
    <w:rsid w:val="00025D88"/>
    <w:rsid w:val="00040357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0E3D12"/>
    <w:rsid w:val="00107B08"/>
    <w:rsid w:val="00110677"/>
    <w:rsid w:val="001243A5"/>
    <w:rsid w:val="0012629F"/>
    <w:rsid w:val="001273AE"/>
    <w:rsid w:val="00131554"/>
    <w:rsid w:val="00133617"/>
    <w:rsid w:val="0013442B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4D21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2B55"/>
    <w:rsid w:val="00206323"/>
    <w:rsid w:val="002100A3"/>
    <w:rsid w:val="0021234A"/>
    <w:rsid w:val="00212CAF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D2F97"/>
    <w:rsid w:val="002E72AF"/>
    <w:rsid w:val="002F301D"/>
    <w:rsid w:val="00304F43"/>
    <w:rsid w:val="00311354"/>
    <w:rsid w:val="00321182"/>
    <w:rsid w:val="00322008"/>
    <w:rsid w:val="00324641"/>
    <w:rsid w:val="003312E6"/>
    <w:rsid w:val="00340A09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07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204F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E2991"/>
    <w:rsid w:val="008F480E"/>
    <w:rsid w:val="008F6510"/>
    <w:rsid w:val="009028E5"/>
    <w:rsid w:val="00905A70"/>
    <w:rsid w:val="009123A9"/>
    <w:rsid w:val="0091277D"/>
    <w:rsid w:val="00924465"/>
    <w:rsid w:val="00925106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864"/>
    <w:rsid w:val="00996D6C"/>
    <w:rsid w:val="009B3F78"/>
    <w:rsid w:val="009C0A26"/>
    <w:rsid w:val="009C12A2"/>
    <w:rsid w:val="009E1F78"/>
    <w:rsid w:val="009E4CD3"/>
    <w:rsid w:val="009E6387"/>
    <w:rsid w:val="00A004CE"/>
    <w:rsid w:val="00A02CAF"/>
    <w:rsid w:val="00A0360C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047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87FEE"/>
    <w:rsid w:val="00B90A33"/>
    <w:rsid w:val="00B91769"/>
    <w:rsid w:val="00B939CF"/>
    <w:rsid w:val="00BA2AB7"/>
    <w:rsid w:val="00BA2E35"/>
    <w:rsid w:val="00BA469D"/>
    <w:rsid w:val="00BB3D9D"/>
    <w:rsid w:val="00BB7688"/>
    <w:rsid w:val="00BC016A"/>
    <w:rsid w:val="00BC03DB"/>
    <w:rsid w:val="00BC166C"/>
    <w:rsid w:val="00BD0388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B69FA"/>
    <w:rsid w:val="00CC2A2B"/>
    <w:rsid w:val="00CC574B"/>
    <w:rsid w:val="00CD0ED1"/>
    <w:rsid w:val="00CD5885"/>
    <w:rsid w:val="00CE7F99"/>
    <w:rsid w:val="00CF1109"/>
    <w:rsid w:val="00CF63A0"/>
    <w:rsid w:val="00D046C1"/>
    <w:rsid w:val="00D058E1"/>
    <w:rsid w:val="00D105DD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63051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E5598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C6D41"/>
    <w:rsid w:val="00ED428F"/>
    <w:rsid w:val="00ED572D"/>
    <w:rsid w:val="00EE43D2"/>
    <w:rsid w:val="00EF5348"/>
    <w:rsid w:val="00EF57F8"/>
    <w:rsid w:val="00EF751F"/>
    <w:rsid w:val="00F132C7"/>
    <w:rsid w:val="00F13EDC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2F30"/>
    <w:rsid w:val="00FC56E0"/>
    <w:rsid w:val="00FD71F5"/>
    <w:rsid w:val="00FE31D5"/>
    <w:rsid w:val="00FE3F5C"/>
    <w:rsid w:val="00FE49EE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A4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40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5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rohaannadee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mailto:rohaannadeem2@gmail.com" TargetMode="External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Rohaan02" TargetMode="Externa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3-134222-097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E37F8F1B3C437BAF9479E7D9B2C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8BE56-3A63-4827-AD6D-1B833A8B4F3E}"/>
      </w:docPartPr>
      <w:docPartBody>
        <w:p w:rsidR="00B36E2F" w:rsidRDefault="00000000">
          <w:pPr>
            <w:pStyle w:val="A6E37F8F1B3C437BAF9479E7D9B2CF58"/>
          </w:pPr>
          <w:r>
            <w:t>Experience</w:t>
          </w:r>
        </w:p>
      </w:docPartBody>
    </w:docPart>
    <w:docPart>
      <w:docPartPr>
        <w:name w:val="0A9CAEB02D5A478CAD2968AF9C7A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F4335-546B-4D50-B3D2-8A5150EE9CD0}"/>
      </w:docPartPr>
      <w:docPartBody>
        <w:p w:rsidR="00000000" w:rsidRDefault="00A50AAE" w:rsidP="00A50AAE">
          <w:pPr>
            <w:pStyle w:val="0A9CAEB02D5A478CAD2968AF9C7AA43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AA"/>
    <w:rsid w:val="001350B4"/>
    <w:rsid w:val="0020239F"/>
    <w:rsid w:val="006077D6"/>
    <w:rsid w:val="00975DAA"/>
    <w:rsid w:val="00A50AAE"/>
    <w:rsid w:val="00B36E2F"/>
    <w:rsid w:val="00C9400A"/>
    <w:rsid w:val="00F0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E37F8F1B3C437BAF9479E7D9B2CF58">
    <w:name w:val="A6E37F8F1B3C437BAF9479E7D9B2CF58"/>
  </w:style>
  <w:style w:type="paragraph" w:customStyle="1" w:styleId="83C7A01A68144485A820FB212661DAE6">
    <w:name w:val="83C7A01A68144485A820FB212661DAE6"/>
  </w:style>
  <w:style w:type="paragraph" w:customStyle="1" w:styleId="68347B0AC705454C957BB0B339CD2A33">
    <w:name w:val="68347B0AC705454C957BB0B339CD2A33"/>
    <w:rsid w:val="00A50AAE"/>
    <w:pPr>
      <w:spacing w:line="278" w:lineRule="auto"/>
    </w:pPr>
    <w:rPr>
      <w:sz w:val="24"/>
      <w:szCs w:val="24"/>
    </w:rPr>
  </w:style>
  <w:style w:type="paragraph" w:customStyle="1" w:styleId="3BC6F176D4F7410FA1E7A318E8E2F71D">
    <w:name w:val="3BC6F176D4F7410FA1E7A318E8E2F71D"/>
    <w:rsid w:val="00A50AAE"/>
    <w:pPr>
      <w:spacing w:line="278" w:lineRule="auto"/>
    </w:pPr>
    <w:rPr>
      <w:sz w:val="24"/>
      <w:szCs w:val="24"/>
    </w:rPr>
  </w:style>
  <w:style w:type="paragraph" w:customStyle="1" w:styleId="3FDD6DDFC127449BB5A4B694C9A1B694">
    <w:name w:val="3FDD6DDFC127449BB5A4B694C9A1B694"/>
    <w:rsid w:val="00A50AAE"/>
    <w:pPr>
      <w:spacing w:line="278" w:lineRule="auto"/>
    </w:pPr>
    <w:rPr>
      <w:sz w:val="24"/>
      <w:szCs w:val="24"/>
    </w:rPr>
  </w:style>
  <w:style w:type="paragraph" w:customStyle="1" w:styleId="8154D77A944145C1AED94F16AC3018C1">
    <w:name w:val="8154D77A944145C1AED94F16AC3018C1"/>
    <w:rsid w:val="00A50AAE"/>
    <w:pPr>
      <w:spacing w:line="278" w:lineRule="auto"/>
    </w:pPr>
    <w:rPr>
      <w:sz w:val="24"/>
      <w:szCs w:val="24"/>
    </w:rPr>
  </w:style>
  <w:style w:type="paragraph" w:customStyle="1" w:styleId="0A9CAEB02D5A478CAD2968AF9C7AA430">
    <w:name w:val="0A9CAEB02D5A478CAD2968AF9C7AA430"/>
    <w:rsid w:val="00A50AAE"/>
    <w:pPr>
      <w:spacing w:line="278" w:lineRule="auto"/>
    </w:pPr>
    <w:rPr>
      <w:sz w:val="24"/>
      <w:szCs w:val="24"/>
    </w:rPr>
  </w:style>
  <w:style w:type="paragraph" w:customStyle="1" w:styleId="8B845A1EDED54A1AB8AE139144DCD906">
    <w:name w:val="8B845A1EDED54A1AB8AE139144DCD906"/>
    <w:rsid w:val="00A50AAE"/>
    <w:pPr>
      <w:spacing w:line="278" w:lineRule="auto"/>
    </w:pPr>
    <w:rPr>
      <w:sz w:val="24"/>
      <w:szCs w:val="24"/>
    </w:rPr>
  </w:style>
  <w:style w:type="paragraph" w:customStyle="1" w:styleId="C2E3E63B121245D8A515676C08418BA7">
    <w:name w:val="C2E3E63B121245D8A515676C08418BA7"/>
    <w:rsid w:val="00A50AAE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2023-12-12T10:04:00Z</dcterms:created>
  <dcterms:modified xsi:type="dcterms:W3CDTF">2023-12-12T10:12:00Z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